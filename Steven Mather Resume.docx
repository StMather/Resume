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64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543"/>
        <w:gridCol w:w="7524"/>
      </w:tblGrid>
      <w:tr w:rsidR="002C2CDD" w:rsidRPr="00906BEE" w14:paraId="638DA967" w14:textId="77777777" w:rsidTr="00B04CE8">
        <w:trPr>
          <w:trHeight w:val="9573"/>
        </w:trPr>
        <w:tc>
          <w:tcPr>
            <w:tcW w:w="3543" w:type="dxa"/>
            <w:tcMar>
              <w:top w:w="504" w:type="dxa"/>
              <w:right w:w="720" w:type="dxa"/>
            </w:tcMar>
          </w:tcPr>
          <w:p w14:paraId="50C929E1" w14:textId="77777777" w:rsidR="002C2CDD" w:rsidRPr="00906BEE" w:rsidRDefault="005668F5" w:rsidP="005668F5">
            <w:pPr>
              <w:pStyle w:val="Initials"/>
            </w:pPr>
            <w:r>
              <w:t>S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E31EBA5" wp14:editId="5C2A18B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054A9F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f07f09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f07f09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M</w:t>
            </w:r>
          </w:p>
          <w:p w14:paraId="50586D96" w14:textId="77777777" w:rsidR="002C2CDD" w:rsidRPr="00906BEE" w:rsidRDefault="00006B8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464D64846BB4AA7B6D692C3896421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2CDB507" w14:textId="77777777" w:rsidR="00346466" w:rsidRDefault="00346466" w:rsidP="00346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BSL</w:t>
            </w:r>
          </w:p>
          <w:p w14:paraId="28A68F42" w14:textId="131D7B53" w:rsidR="00346466" w:rsidRDefault="00346466" w:rsidP="00346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GDCO</w:t>
            </w:r>
          </w:p>
          <w:p w14:paraId="6D10E91B" w14:textId="2BAD9541" w:rsidR="00346466" w:rsidRDefault="00346466" w:rsidP="00346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Rack </w:t>
            </w:r>
            <w:r w:rsidR="005F6318">
              <w:t>D</w:t>
            </w:r>
            <w:r>
              <w:t>eployment</w:t>
            </w:r>
          </w:p>
          <w:p w14:paraId="18D295EC" w14:textId="190EF101" w:rsidR="00346466" w:rsidRDefault="00346466" w:rsidP="00346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Phynet</w:t>
            </w:r>
            <w:proofErr w:type="spellEnd"/>
            <w:r w:rsidR="005F6318">
              <w:t xml:space="preserve"> Web</w:t>
            </w:r>
          </w:p>
          <w:p w14:paraId="3C14BE1A" w14:textId="3F6EA785" w:rsidR="00346466" w:rsidRDefault="00346466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CIS</w:t>
            </w:r>
          </w:p>
          <w:p w14:paraId="6B70ECF4" w14:textId="4564837A" w:rsidR="005668F5" w:rsidRP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Python</w:t>
            </w:r>
          </w:p>
          <w:p w14:paraId="663F4832" w14:textId="77777777" w:rsidR="005668F5" w:rsidRP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Java</w:t>
            </w:r>
          </w:p>
          <w:p w14:paraId="24C1943C" w14:textId="77777777" w:rsidR="005668F5" w:rsidRP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C#</w:t>
            </w:r>
          </w:p>
          <w:p w14:paraId="3160951E" w14:textId="77777777" w:rsidR="005668F5" w:rsidRP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C</w:t>
            </w:r>
          </w:p>
          <w:p w14:paraId="61457923" w14:textId="77777777" w:rsidR="005668F5" w:rsidRP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OO principles</w:t>
            </w:r>
          </w:p>
          <w:p w14:paraId="41451A5E" w14:textId="77777777" w:rsidR="005668F5" w:rsidRP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Design Patterns</w:t>
            </w:r>
          </w:p>
          <w:p w14:paraId="13115C25" w14:textId="77777777" w:rsidR="005668F5" w:rsidRP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SQL</w:t>
            </w:r>
          </w:p>
          <w:p w14:paraId="1C08C2AC" w14:textId="77777777" w:rsidR="005668F5" w:rsidRDefault="005668F5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68F5">
              <w:t>SQLite</w:t>
            </w:r>
          </w:p>
          <w:p w14:paraId="1721020D" w14:textId="77777777" w:rsidR="00403991" w:rsidRDefault="00403991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Operating Systems</w:t>
            </w:r>
          </w:p>
          <w:p w14:paraId="68585DB9" w14:textId="57141950" w:rsidR="00403991" w:rsidRDefault="00403991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CUDA (GPU Programming)</w:t>
            </w:r>
          </w:p>
          <w:p w14:paraId="66952A28" w14:textId="77777777" w:rsidR="00ED1B84" w:rsidRPr="005668F5" w:rsidRDefault="00ED1B84" w:rsidP="00566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107A78" w14:textId="023DE346" w:rsidR="009F2454" w:rsidRPr="00906BEE" w:rsidRDefault="009F2454" w:rsidP="00B04CE8"/>
        </w:tc>
        <w:tc>
          <w:tcPr>
            <w:tcW w:w="7523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835" w:type="pct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276"/>
            </w:tblGrid>
            <w:tr w:rsidR="00C612DA" w:rsidRPr="00906BEE" w14:paraId="6C539A28" w14:textId="77777777" w:rsidTr="00B04CE8">
              <w:trPr>
                <w:trHeight w:hRule="exact" w:val="1169"/>
              </w:trPr>
              <w:tc>
                <w:tcPr>
                  <w:tcW w:w="7275" w:type="dxa"/>
                  <w:vAlign w:val="center"/>
                </w:tcPr>
                <w:p w14:paraId="10371587" w14:textId="77777777" w:rsidR="00C612DA" w:rsidRPr="00906BEE" w:rsidRDefault="00006B86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63883556E4A46C990CAEB404F5B7E0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668F5">
                        <w:t>Steven Mather</w:t>
                      </w:r>
                    </w:sdtContent>
                  </w:sdt>
                </w:p>
                <w:p w14:paraId="2C419DE8" w14:textId="7464C9A1" w:rsidR="00906BEE" w:rsidRPr="005F6318" w:rsidRDefault="00006B86" w:rsidP="00906BEE">
                  <w:pPr>
                    <w:pStyle w:val="Heading2"/>
                    <w:outlineLvl w:val="1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94B582570BD34674A8A191C22E5154E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F6318" w:rsidRPr="005F6318">
                        <w:rPr>
                          <w:sz w:val="18"/>
                          <w:szCs w:val="18"/>
                        </w:rPr>
                        <w:t>138 S G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5F6318" w:rsidRPr="005F6318">
                        <w:rPr>
                          <w:sz w:val="18"/>
                          <w:szCs w:val="18"/>
                        </w:rPr>
                        <w:t>bby Rd moses lake wa</w:t>
                      </w:r>
                    </w:sdtContent>
                  </w:sdt>
                  <w:r w:rsidR="007D6458" w:rsidRPr="005F6318">
                    <w:rPr>
                      <w:sz w:val="18"/>
                      <w:szCs w:val="18"/>
                    </w:rPr>
                    <w:t xml:space="preserve"> | </w:t>
                  </w:r>
                  <w:sdt>
                    <w:sdtPr>
                      <w:rPr>
                        <w:sz w:val="18"/>
                        <w:szCs w:val="18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D67BBBA9A61C45E9AA88981A88C76784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F6318" w:rsidRPr="005F6318">
                        <w:rPr>
                          <w:sz w:val="18"/>
                          <w:szCs w:val="18"/>
                        </w:rPr>
                        <w:t>Stmather@microsoft.com | 509-237-3737</w:t>
                      </w:r>
                    </w:sdtContent>
                  </w:sdt>
                </w:p>
              </w:tc>
            </w:tr>
          </w:tbl>
          <w:p w14:paraId="5E4DD84E" w14:textId="77777777" w:rsidR="002C2CDD" w:rsidRPr="00906BEE" w:rsidRDefault="00006B8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3CF2A06D43B469E82D7C8DA19CECA8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0B0E16D" w14:textId="77777777" w:rsidR="00ED1B84" w:rsidRDefault="005668F5" w:rsidP="00ED1B84">
            <w:p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715630">
              <w:rPr>
                <w:rFonts w:asciiTheme="majorHAnsi" w:eastAsiaTheme="majorEastAsia" w:hAnsiTheme="majorHAnsi" w:cstheme="majorBidi"/>
                <w:iCs/>
                <w:caps/>
              </w:rPr>
              <w:t>Deployments Tech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906BEE">
              <w:t>•</w:t>
            </w:r>
            <w:r>
              <w:t xml:space="preserve"> </w:t>
            </w:r>
            <w:r w:rsidRPr="00715630">
              <w:rPr>
                <w:rFonts w:asciiTheme="majorHAnsi" w:eastAsiaTheme="majorEastAsia" w:hAnsiTheme="majorHAnsi" w:cstheme="majorBidi"/>
                <w:iCs/>
                <w:caps/>
              </w:rPr>
              <w:t>Microsoft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906BEE">
              <w:t xml:space="preserve">• </w:t>
            </w:r>
            <w:r w:rsidRPr="00715630">
              <w:rPr>
                <w:rFonts w:asciiTheme="majorHAnsi" w:eastAsiaTheme="majorEastAsia" w:hAnsiTheme="majorHAnsi" w:cstheme="majorBidi"/>
                <w:iCs/>
                <w:caps/>
              </w:rPr>
              <w:t>October 2016- Current</w:t>
            </w:r>
          </w:p>
          <w:p w14:paraId="4A7F433D" w14:textId="77777777" w:rsidR="00831B20" w:rsidRPr="00831B20" w:rsidRDefault="005668F5" w:rsidP="00C12CDE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715630">
              <w:t>Installing devices in a datacenter format</w:t>
            </w:r>
          </w:p>
          <w:p w14:paraId="734E6E5E" w14:textId="3BEBE7C3" w:rsidR="00831B20" w:rsidRPr="00831B20" w:rsidRDefault="00C12CDE" w:rsidP="00C12CDE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t>R</w:t>
            </w:r>
            <w:r w:rsidR="005668F5" w:rsidRPr="00715630">
              <w:t>unning Fiber and copper cables</w:t>
            </w:r>
          </w:p>
          <w:p w14:paraId="2318E49F" w14:textId="41E146FB" w:rsidR="00831B20" w:rsidRPr="00831B20" w:rsidRDefault="00C12CDE" w:rsidP="00C12CDE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t>C</w:t>
            </w:r>
            <w:r w:rsidR="00403991">
              <w:t xml:space="preserve">ollaborating with remote </w:t>
            </w:r>
            <w:r w:rsidR="003C5A9F">
              <w:t>teams</w:t>
            </w:r>
          </w:p>
          <w:p w14:paraId="658A3A8A" w14:textId="30A86FF7" w:rsidR="00831B20" w:rsidRPr="00831B20" w:rsidRDefault="00C12CDE" w:rsidP="00C12CDE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t>M</w:t>
            </w:r>
            <w:r w:rsidR="003C5A9F">
              <w:t>aking</w:t>
            </w:r>
            <w:r w:rsidR="003C5A9F" w:rsidRPr="003C5A9F">
              <w:t xml:space="preserve"> resource and </w:t>
            </w:r>
            <w:r w:rsidR="003C5A9F">
              <w:t xml:space="preserve">task </w:t>
            </w:r>
            <w:r w:rsidR="003C5A9F" w:rsidRPr="003C5A9F">
              <w:t>priority decisions</w:t>
            </w:r>
          </w:p>
          <w:p w14:paraId="5E958105" w14:textId="705AB2DE" w:rsidR="00831B20" w:rsidRPr="00831B20" w:rsidRDefault="00C12CDE" w:rsidP="00C12CDE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t>C</w:t>
            </w:r>
            <w:r w:rsidR="003C5A9F">
              <w:t>reat</w:t>
            </w:r>
            <w:r w:rsidR="009F2454">
              <w:t>ing</w:t>
            </w:r>
            <w:r w:rsidR="003C5A9F">
              <w:t xml:space="preserve"> documentation and training processes for workflow</w:t>
            </w:r>
          </w:p>
          <w:p w14:paraId="635A82A3" w14:textId="52B9DE1E" w:rsidR="00831B20" w:rsidRPr="00831B20" w:rsidRDefault="00C12CDE" w:rsidP="00C12CDE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t>L</w:t>
            </w:r>
            <w:r w:rsidR="00B04CE8">
              <w:t>eading projects</w:t>
            </w:r>
            <w:r w:rsidR="00831B20">
              <w:t xml:space="preserve">             </w:t>
            </w:r>
            <w:r w:rsidR="00423371"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•</w:t>
            </w:r>
            <w:r w:rsidRPr="00C12CDE">
              <w:t>D</w:t>
            </w:r>
            <w:r w:rsidR="00831B20">
              <w:t xml:space="preserve">eploying </w:t>
            </w:r>
            <w:proofErr w:type="gramStart"/>
            <w:r w:rsidR="00831B20">
              <w:t>devices</w:t>
            </w:r>
            <w:proofErr w:type="gramEnd"/>
          </w:p>
          <w:p w14:paraId="187D86EC" w14:textId="5446F437" w:rsidR="005668F5" w:rsidRPr="00831B20" w:rsidRDefault="00C12CDE" w:rsidP="00C12CDE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t>D</w:t>
            </w:r>
            <w:r w:rsidR="00831B20">
              <w:t xml:space="preserve">irecting vendors          </w:t>
            </w:r>
            <w: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•</w:t>
            </w:r>
            <w:r w:rsidRPr="00C12CDE">
              <w:t>T</w:t>
            </w:r>
            <w:r w:rsidR="00E10D67">
              <w:t>roubleshooting devices and cabling</w:t>
            </w:r>
          </w:p>
          <w:p w14:paraId="22ADDB29" w14:textId="77777777" w:rsidR="005668F5" w:rsidRDefault="005668F5" w:rsidP="005668F5"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Sales and service </w:t>
            </w:r>
            <w:r w:rsidRPr="00906BEE">
              <w:t>•</w:t>
            </w:r>
            <w:r>
              <w:t xml:space="preserve"> 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Les Schwab tire </w:t>
            </w:r>
            <w:r w:rsidRPr="00E2342E">
              <w:rPr>
                <w:rFonts w:asciiTheme="majorHAnsi" w:eastAsiaTheme="majorEastAsia" w:hAnsiTheme="majorHAnsi" w:cstheme="majorBidi"/>
                <w:iCs/>
                <w:caps/>
              </w:rPr>
              <w:t>• February 2016</w:t>
            </w:r>
            <w:r>
              <w:rPr>
                <w:rFonts w:asciiTheme="majorHAnsi" w:eastAsiaTheme="majorEastAsia" w:hAnsiTheme="majorHAnsi" w:cstheme="majorBidi"/>
                <w:iCs/>
                <w:caps/>
              </w:rPr>
              <w:t xml:space="preserve"> </w:t>
            </w:r>
            <w:r w:rsidRPr="00E2342E">
              <w:rPr>
                <w:rFonts w:asciiTheme="majorHAnsi" w:eastAsiaTheme="majorEastAsia" w:hAnsiTheme="majorHAnsi" w:cstheme="majorBidi"/>
                <w:iCs/>
                <w:caps/>
              </w:rPr>
              <w:t>– October 2016, June 2012 – August 2012, March 2009 – August 2011</w:t>
            </w:r>
          </w:p>
          <w:p w14:paraId="3AB07BB8" w14:textId="77777777" w:rsidR="00831B20" w:rsidRDefault="005668F5" w:rsidP="00831B20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342E">
              <w:t>Sales and Service</w:t>
            </w:r>
          </w:p>
          <w:p w14:paraId="37B231D1" w14:textId="5EA22BE0" w:rsidR="00831B20" w:rsidRDefault="00831B20" w:rsidP="00831B20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342E">
              <w:t>S</w:t>
            </w:r>
            <w:r w:rsidR="005668F5" w:rsidRPr="00E2342E">
              <w:t>tocking</w:t>
            </w:r>
          </w:p>
          <w:p w14:paraId="23405918" w14:textId="6E6AE242" w:rsidR="00831B20" w:rsidRDefault="00B303CA" w:rsidP="00831B20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</w:t>
            </w:r>
            <w:r w:rsidR="005668F5" w:rsidRPr="00E2342E">
              <w:t>nloading freight</w:t>
            </w:r>
          </w:p>
          <w:p w14:paraId="3837B39B" w14:textId="0EBD5696" w:rsidR="00831B20" w:rsidRDefault="00B303CA" w:rsidP="00831B20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9F2454">
              <w:t>nventory coun</w:t>
            </w:r>
            <w:r w:rsidR="00831B20">
              <w:t>t</w:t>
            </w:r>
          </w:p>
          <w:p w14:paraId="02BD7C0E" w14:textId="340D436E" w:rsidR="005668F5" w:rsidRPr="00E2342E" w:rsidRDefault="00B303CA" w:rsidP="00831B20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</w:t>
            </w:r>
            <w:r w:rsidR="005668F5" w:rsidRPr="00E2342E">
              <w:t>ocating product.</w:t>
            </w:r>
          </w:p>
          <w:p w14:paraId="3A4CD57E" w14:textId="77777777" w:rsidR="005668F5" w:rsidRPr="00906BEE" w:rsidRDefault="005668F5" w:rsidP="005668F5">
            <w:pPr>
              <w:pStyle w:val="Heading4"/>
            </w:pPr>
            <w:r>
              <w:t>Cable Technicican</w:t>
            </w:r>
            <w:r w:rsidRPr="00906BEE">
              <w:t xml:space="preserve"> • </w:t>
            </w:r>
            <w:r>
              <w:t>Teknon</w:t>
            </w:r>
            <w:r w:rsidRPr="00906BEE">
              <w:t xml:space="preserve"> • </w:t>
            </w:r>
            <w:r>
              <w:t>November 2008</w:t>
            </w:r>
            <w:r w:rsidRPr="00906BEE">
              <w:t xml:space="preserve"> – </w:t>
            </w:r>
            <w:r>
              <w:t>febuary 2009</w:t>
            </w:r>
          </w:p>
          <w:p w14:paraId="248D3A04" w14:textId="5F280B56" w:rsidR="00831B20" w:rsidRDefault="005668F5" w:rsidP="00831B20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 w:rsidRPr="005668F5">
              <w:t>Pulling</w:t>
            </w:r>
            <w:r w:rsidR="00831B20">
              <w:t xml:space="preserve"> </w:t>
            </w:r>
            <w:r w:rsidR="00831B20" w:rsidRPr="005668F5">
              <w:t>cat5</w:t>
            </w:r>
            <w:r w:rsidR="00831B20">
              <w:t>e</w:t>
            </w:r>
            <w:r w:rsidR="00831B20" w:rsidRPr="005668F5">
              <w:t xml:space="preserve"> and fiber cable</w:t>
            </w:r>
          </w:p>
          <w:p w14:paraId="21CD620E" w14:textId="038C9A8D" w:rsidR="00831B20" w:rsidRDefault="00831B20" w:rsidP="00831B20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I</w:t>
            </w:r>
            <w:r w:rsidR="005668F5" w:rsidRPr="005668F5">
              <w:t xml:space="preserve">nstalling </w:t>
            </w:r>
            <w:r w:rsidRPr="005668F5">
              <w:t>cat5</w:t>
            </w:r>
            <w:r>
              <w:t>e</w:t>
            </w:r>
            <w:r w:rsidRPr="005668F5">
              <w:t xml:space="preserve"> and fiber cable</w:t>
            </w:r>
            <w:r w:rsidRPr="00831B20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.</w:t>
            </w:r>
          </w:p>
          <w:p w14:paraId="30A7034A" w14:textId="7708AE00" w:rsidR="005668F5" w:rsidRPr="00831B20" w:rsidRDefault="00831B20" w:rsidP="00831B20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D</w:t>
            </w:r>
            <w:r w:rsidR="005668F5" w:rsidRPr="005668F5">
              <w:t>ressing cat5</w:t>
            </w:r>
            <w:r>
              <w:t>e</w:t>
            </w:r>
            <w:r w:rsidR="005668F5" w:rsidRPr="005668F5">
              <w:t xml:space="preserve"> and fiber cable</w:t>
            </w:r>
            <w:r w:rsidR="005668F5" w:rsidRPr="00831B20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.</w:t>
            </w:r>
          </w:p>
          <w:p w14:paraId="1236076D" w14:textId="77777777" w:rsidR="002C2CDD" w:rsidRPr="00906BEE" w:rsidRDefault="00006B86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A0837F201784D5D80FAFB9D5731FD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DC79666" w14:textId="77777777" w:rsidR="005668F5" w:rsidRPr="00906BEE" w:rsidRDefault="005668F5" w:rsidP="005668F5">
            <w:pPr>
              <w:pStyle w:val="Heading4"/>
            </w:pPr>
            <w:r>
              <w:t>Bachelor</w:t>
            </w:r>
            <w:r w:rsidR="00403991">
              <w:t>’</w:t>
            </w:r>
            <w:r>
              <w:t>s in Computer science</w:t>
            </w:r>
            <w:r w:rsidRPr="00906BEE">
              <w:t xml:space="preserve"> • </w:t>
            </w:r>
            <w:r>
              <w:t>2016</w:t>
            </w:r>
            <w:r w:rsidRPr="00906BEE">
              <w:t xml:space="preserve"> • </w:t>
            </w:r>
            <w:r>
              <w:t>Eastern Washington University</w:t>
            </w:r>
          </w:p>
          <w:p w14:paraId="2CE18A91" w14:textId="77777777" w:rsidR="00741125" w:rsidRPr="00906BEE" w:rsidRDefault="005668F5" w:rsidP="005668F5">
            <w:pPr>
              <w:pStyle w:val="Heading4"/>
            </w:pPr>
            <w:r>
              <w:t>Associates of arts and sciences</w:t>
            </w:r>
            <w:r w:rsidRPr="00906BEE">
              <w:t xml:space="preserve"> • </w:t>
            </w:r>
            <w:r>
              <w:t>2011</w:t>
            </w:r>
            <w:r w:rsidRPr="00906BEE">
              <w:t xml:space="preserve"> • </w:t>
            </w:r>
            <w:r>
              <w:t>Big bend community college</w:t>
            </w:r>
            <w:r w:rsidRPr="00906BEE">
              <w:t xml:space="preserve"> </w:t>
            </w:r>
          </w:p>
        </w:tc>
      </w:tr>
    </w:tbl>
    <w:p w14:paraId="4CA8AE42" w14:textId="77777777" w:rsidR="00C62C50" w:rsidRDefault="00C62C50" w:rsidP="00E22E87">
      <w:pPr>
        <w:pStyle w:val="NoSpacing"/>
      </w:pPr>
    </w:p>
    <w:sectPr w:rsidR="00C62C50" w:rsidSect="00EF7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AE30" w14:textId="77777777" w:rsidR="005668F5" w:rsidRDefault="005668F5" w:rsidP="00713050">
      <w:pPr>
        <w:spacing w:line="240" w:lineRule="auto"/>
      </w:pPr>
      <w:r>
        <w:separator/>
      </w:r>
    </w:p>
  </w:endnote>
  <w:endnote w:type="continuationSeparator" w:id="0">
    <w:p w14:paraId="1F5D5B0F" w14:textId="77777777" w:rsidR="005668F5" w:rsidRDefault="005668F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A930" w14:textId="77777777" w:rsidR="00831B20" w:rsidRDefault="00831B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8FA420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AB18F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1DD8E9A" wp14:editId="7BB46DC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C460F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f07f09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E99F6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3E36DB6" wp14:editId="56F4CED6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D7D20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07f09 [3204]" strokecolor="#f07f09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9462C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AFBAEB" wp14:editId="58A26E4F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E44E2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07f09 [3204]" strokecolor="#f07f0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9DF62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6EBB97" wp14:editId="351F897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6117B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07f09 [3204]" strokecolor="#f07f09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6709CC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3C35E3C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02E1E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EA197B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846FD4F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AAF3E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6D28" w14:textId="77777777" w:rsidR="00217980" w:rsidRDefault="00217980" w:rsidP="00831B2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32F7" w14:textId="77777777" w:rsidR="005668F5" w:rsidRDefault="005668F5" w:rsidP="00713050">
      <w:pPr>
        <w:spacing w:line="240" w:lineRule="auto"/>
      </w:pPr>
      <w:r>
        <w:separator/>
      </w:r>
    </w:p>
  </w:footnote>
  <w:footnote w:type="continuationSeparator" w:id="0">
    <w:p w14:paraId="56A029FF" w14:textId="77777777" w:rsidR="005668F5" w:rsidRDefault="005668F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1175" w14:textId="77777777" w:rsidR="00831B20" w:rsidRDefault="00831B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9F0CDF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397D5C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721FB51" wp14:editId="6DB347F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D840DC8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f07f09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f07f09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C25339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2F1F422" w14:textId="77777777" w:rsidR="001A5CA9" w:rsidRPr="009B3C40" w:rsidRDefault="00006B86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C01B685564DA49739E34130579994236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472FB450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0A37CE44" w14:textId="77777777" w:rsidR="001A5CA9" w:rsidRPr="00F207C0" w:rsidRDefault="001A5CA9" w:rsidP="001A5CA9"/>
      </w:tc>
    </w:tr>
  </w:tbl>
  <w:p w14:paraId="461A263E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087E" w14:textId="77777777" w:rsidR="00831B20" w:rsidRDefault="00831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2DAE"/>
    <w:multiLevelType w:val="hybridMultilevel"/>
    <w:tmpl w:val="92E02346"/>
    <w:lvl w:ilvl="0" w:tplc="C7964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D5780"/>
    <w:multiLevelType w:val="hybridMultilevel"/>
    <w:tmpl w:val="04AEC218"/>
    <w:lvl w:ilvl="0" w:tplc="BA2CB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763FC"/>
    <w:multiLevelType w:val="hybridMultilevel"/>
    <w:tmpl w:val="EE74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46921"/>
    <w:multiLevelType w:val="hybridMultilevel"/>
    <w:tmpl w:val="EE164F48"/>
    <w:lvl w:ilvl="0" w:tplc="8C5C1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B7714"/>
    <w:multiLevelType w:val="hybridMultilevel"/>
    <w:tmpl w:val="3238F6E8"/>
    <w:lvl w:ilvl="0" w:tplc="BA2CB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639AB"/>
    <w:multiLevelType w:val="multilevel"/>
    <w:tmpl w:val="1B62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24251B"/>
    <w:multiLevelType w:val="hybridMultilevel"/>
    <w:tmpl w:val="87EC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3"/>
  </w:num>
  <w:num w:numId="14">
    <w:abstractNumId w:val="10"/>
  </w:num>
  <w:num w:numId="15">
    <w:abstractNumId w:val="11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F5"/>
    <w:rsid w:val="00006B86"/>
    <w:rsid w:val="00050873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6466"/>
    <w:rsid w:val="00364079"/>
    <w:rsid w:val="003C5528"/>
    <w:rsid w:val="003C5A9F"/>
    <w:rsid w:val="003D03E5"/>
    <w:rsid w:val="00403991"/>
    <w:rsid w:val="004077FB"/>
    <w:rsid w:val="00423371"/>
    <w:rsid w:val="004244FF"/>
    <w:rsid w:val="00424DD9"/>
    <w:rsid w:val="004305E4"/>
    <w:rsid w:val="0046104A"/>
    <w:rsid w:val="004717C5"/>
    <w:rsid w:val="004A24CC"/>
    <w:rsid w:val="004B336A"/>
    <w:rsid w:val="00523479"/>
    <w:rsid w:val="00543DB7"/>
    <w:rsid w:val="005668F5"/>
    <w:rsid w:val="005729B0"/>
    <w:rsid w:val="00583E4F"/>
    <w:rsid w:val="005F6318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31B2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2454"/>
    <w:rsid w:val="009F7AD9"/>
    <w:rsid w:val="00A42540"/>
    <w:rsid w:val="00A50939"/>
    <w:rsid w:val="00A83413"/>
    <w:rsid w:val="00AA6A40"/>
    <w:rsid w:val="00AA75F6"/>
    <w:rsid w:val="00AD00FD"/>
    <w:rsid w:val="00AF0A8E"/>
    <w:rsid w:val="00B04CE8"/>
    <w:rsid w:val="00B27019"/>
    <w:rsid w:val="00B303CA"/>
    <w:rsid w:val="00B5664D"/>
    <w:rsid w:val="00B76A83"/>
    <w:rsid w:val="00BA5B40"/>
    <w:rsid w:val="00BD0206"/>
    <w:rsid w:val="00C12CDE"/>
    <w:rsid w:val="00C2098A"/>
    <w:rsid w:val="00C34743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0D67"/>
    <w:rsid w:val="00E12C60"/>
    <w:rsid w:val="00E22E87"/>
    <w:rsid w:val="00E57630"/>
    <w:rsid w:val="00E86C2B"/>
    <w:rsid w:val="00EB2D52"/>
    <w:rsid w:val="00ED1B84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9505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F07F09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F07F09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rFonts w:eastAsiaTheme="minorEastAsia"/>
      <w:i/>
      <w:iCs/>
      <w:color w:val="B35E0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B35E0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B35E0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math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64D64846BB4AA7B6D692C38964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5BA2-5F0F-45A8-9001-BBE134F102E4}"/>
      </w:docPartPr>
      <w:docPartBody>
        <w:p w:rsidR="00A06DA8" w:rsidRDefault="00A06DA8">
          <w:pPr>
            <w:pStyle w:val="F464D64846BB4AA7B6D692C38964211D"/>
          </w:pPr>
          <w:r w:rsidRPr="00906BEE">
            <w:t>Skills</w:t>
          </w:r>
        </w:p>
      </w:docPartBody>
    </w:docPart>
    <w:docPart>
      <w:docPartPr>
        <w:name w:val="C63883556E4A46C990CAEB404F5B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87160-F7F4-4C03-9416-697B7353AA75}"/>
      </w:docPartPr>
      <w:docPartBody>
        <w:p w:rsidR="00A06DA8" w:rsidRDefault="00A06DA8">
          <w:pPr>
            <w:pStyle w:val="C63883556E4A46C990CAEB404F5B7E0C"/>
          </w:pPr>
          <w:r>
            <w:t>Your name</w:t>
          </w:r>
        </w:p>
      </w:docPartBody>
    </w:docPart>
    <w:docPart>
      <w:docPartPr>
        <w:name w:val="94B582570BD34674A8A191C22E5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89E-E992-4F9C-944E-E0D1AA6AA0A1}"/>
      </w:docPartPr>
      <w:docPartBody>
        <w:p w:rsidR="00A06DA8" w:rsidRDefault="00A06DA8">
          <w:pPr>
            <w:pStyle w:val="94B582570BD34674A8A191C22E5154EF"/>
          </w:pPr>
          <w:r w:rsidRPr="007D6458">
            <w:t>Profession or Industry</w:t>
          </w:r>
        </w:p>
      </w:docPartBody>
    </w:docPart>
    <w:docPart>
      <w:docPartPr>
        <w:name w:val="D67BBBA9A61C45E9AA88981A88C7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1ABE0-9F81-4242-AA24-C38C909FFFDB}"/>
      </w:docPartPr>
      <w:docPartBody>
        <w:p w:rsidR="00A06DA8" w:rsidRDefault="00A06DA8">
          <w:pPr>
            <w:pStyle w:val="D67BBBA9A61C45E9AA88981A88C76784"/>
          </w:pPr>
          <w:r w:rsidRPr="007D6458">
            <w:t>Link to other online properties: Portfolio/Website/Blog</w:t>
          </w:r>
        </w:p>
      </w:docPartBody>
    </w:docPart>
    <w:docPart>
      <w:docPartPr>
        <w:name w:val="F3CF2A06D43B469E82D7C8DA19CE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41FFE-6B4F-4FE8-9021-2C7E2D42E467}"/>
      </w:docPartPr>
      <w:docPartBody>
        <w:p w:rsidR="00A06DA8" w:rsidRDefault="00A06DA8">
          <w:pPr>
            <w:pStyle w:val="F3CF2A06D43B469E82D7C8DA19CECA8A"/>
          </w:pPr>
          <w:r w:rsidRPr="00906BEE">
            <w:t>Experience</w:t>
          </w:r>
        </w:p>
      </w:docPartBody>
    </w:docPart>
    <w:docPart>
      <w:docPartPr>
        <w:name w:val="EA0837F201784D5D80FAFB9D5731F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1A084-36DD-426B-9F78-39C661071F14}"/>
      </w:docPartPr>
      <w:docPartBody>
        <w:p w:rsidR="00A06DA8" w:rsidRDefault="00A06DA8">
          <w:pPr>
            <w:pStyle w:val="EA0837F201784D5D80FAFB9D5731FDAB"/>
          </w:pPr>
          <w:r w:rsidRPr="00906BEE">
            <w:t>Education</w:t>
          </w:r>
        </w:p>
      </w:docPartBody>
    </w:docPart>
    <w:docPart>
      <w:docPartPr>
        <w:name w:val="C01B685564DA49739E34130579994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2877-D21A-49D7-998A-C533EF2FFAC9}"/>
      </w:docPartPr>
      <w:docPartBody>
        <w:p w:rsidR="00A06DA8" w:rsidRDefault="00A06DA8">
          <w:pPr>
            <w:pStyle w:val="C01B685564DA49739E34130579994236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8"/>
    <w:rsid w:val="00A06DA8"/>
    <w:rsid w:val="00C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4D64846BB4AA7B6D692C38964211D">
    <w:name w:val="F464D64846BB4AA7B6D692C38964211D"/>
  </w:style>
  <w:style w:type="paragraph" w:customStyle="1" w:styleId="C63883556E4A46C990CAEB404F5B7E0C">
    <w:name w:val="C63883556E4A46C990CAEB404F5B7E0C"/>
  </w:style>
  <w:style w:type="paragraph" w:customStyle="1" w:styleId="94B582570BD34674A8A191C22E5154EF">
    <w:name w:val="94B582570BD34674A8A191C22E5154EF"/>
  </w:style>
  <w:style w:type="paragraph" w:customStyle="1" w:styleId="D67BBBA9A61C45E9AA88981A88C76784">
    <w:name w:val="D67BBBA9A61C45E9AA88981A88C76784"/>
  </w:style>
  <w:style w:type="paragraph" w:customStyle="1" w:styleId="F3CF2A06D43B469E82D7C8DA19CECA8A">
    <w:name w:val="F3CF2A06D43B469E82D7C8DA19CECA8A"/>
  </w:style>
  <w:style w:type="paragraph" w:customStyle="1" w:styleId="EA0837F201784D5D80FAFB9D5731FDAB">
    <w:name w:val="EA0837F201784D5D80FAFB9D5731FDAB"/>
  </w:style>
  <w:style w:type="paragraph" w:customStyle="1" w:styleId="C01B685564DA49739E34130579994236">
    <w:name w:val="C01B685564DA49739E34130579994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16c05727-aa75-4e4a-9b5f-8a80a1165891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71af3243-3dd4-4a8d-8c0d-dd76da1f02a5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5C9F438-1966-4CCF-936C-BB77475320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138 S GIbby Rd moses lake wa</dc:subject>
  <dc:creator/>
  <cp:keywords/>
  <dc:description>Stmather@microsoft.com | 509-237-3737</dc:description>
  <cp:lastModifiedBy/>
  <cp:revision>1</cp:revision>
  <dcterms:created xsi:type="dcterms:W3CDTF">2019-05-30T19:14:00Z</dcterms:created>
  <dcterms:modified xsi:type="dcterms:W3CDTF">2021-05-12T13:41:00Z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stmather@microsoft.com</vt:lpwstr>
  </property>
  <property fmtid="{D5CDD505-2E9C-101B-9397-08002B2CF9AE}" pid="6" name="MSIP_Label_f42aa342-8706-4288-bd11-ebb85995028c_SetDate">
    <vt:lpwstr>2019-05-30T19:21:28.3749404Z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df4133e0-317e-46e2-b67c-807740cf6767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